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22F" w:rsidRPr="004319F0" w:rsidRDefault="003677AE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1290955</wp:posOffset>
                </wp:positionH>
                <wp:positionV relativeFrom="paragraph">
                  <wp:posOffset>2871470</wp:posOffset>
                </wp:positionV>
                <wp:extent cx="3314700" cy="933450"/>
                <wp:effectExtent l="19050" t="19050" r="38100" b="323850"/>
                <wp:wrapNone/>
                <wp:docPr id="7" name="Oval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933450"/>
                        </a:xfrm>
                        <a:prstGeom prst="wedgeEllipseCallout">
                          <a:avLst>
                            <a:gd name="adj1" fmla="val -26005"/>
                            <a:gd name="adj2" fmla="val 808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77AE" w:rsidRPr="00C2548B" w:rsidRDefault="003677AE" w:rsidP="003677A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2548B"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”Lägg till ett citat här”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7" o:spid="_x0000_s1026" type="#_x0000_t63" style="position:absolute;margin-left:101.65pt;margin-top:226.1pt;width:261pt;height:7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" adj="5183,28267" fillcolor="white [3212]" strokecolor="gray [1629]" strokeweight="2pt">
                <v:textbox>
                  <w:txbxContent>
                    <w:p w:rsidR="003677AE" w:rsidRPr="00C2548B" w:rsidRDefault="003677AE" w:rsidP="003677AE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2548B"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”Lägg till ett citat här”</w:t>
                      </w:r>
                    </w:p>
                  </w:txbxContent>
                </v:textbox>
              </v:shape>
            </w:pict>
          </mc:Fallback>
        </mc:AlternateContent>
      </w:r>
      <w:r w:rsidR="00517688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683A959" wp14:editId="04047F85">
                <wp:simplePos x="0" y="0"/>
                <wp:positionH relativeFrom="column">
                  <wp:posOffset>309880</wp:posOffset>
                </wp:positionH>
                <wp:positionV relativeFrom="paragraph">
                  <wp:posOffset>680085</wp:posOffset>
                </wp:positionV>
                <wp:extent cx="5286375" cy="17049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6375" cy="1704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71B0" w:rsidRPr="003677AE" w:rsidRDefault="00A73A9E" w:rsidP="00517688">
                            <w:pPr>
                              <w:rPr>
                                <w:color w:val="000000" w:themeColor="text1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 w:rsidRPr="003677AE">
                              <w:rPr>
                                <w:color w:val="000000" w:themeColor="text1"/>
                              </w:rPr>
                              <w:t>infotext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83A95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24.4pt;margin-top:53.55pt;width:416.25pt;height:134.2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" filled="f" stroked="f" strokeweight=".5pt">
                <v:textbox>
                  <w:txbxContent>
                    <w:p w:rsidR="007771B0" w:rsidRPr="003677AE" w:rsidRDefault="00A73A9E" w:rsidP="00517688">
                      <w:pPr>
                        <w:rPr>
                          <w:color w:val="000000" w:themeColor="text1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 w:rsidRPr="003677AE">
                        <w:rPr>
                          <w:color w:val="000000" w:themeColor="text1"/>
                        </w:rPr>
                        <w:t>infotext</w:t>
                      </w:r>
                    </w:p>
                  </w:txbxContent>
                </v:textbox>
              </v:shape>
            </w:pict>
          </mc:Fallback>
        </mc:AlternateContent>
      </w:r>
      <w:r w:rsidR="00517688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4BD9A71" wp14:editId="28DAC96D">
                <wp:simplePos x="0" y="0"/>
                <wp:positionH relativeFrom="column">
                  <wp:posOffset>-15240</wp:posOffset>
                </wp:positionH>
                <wp:positionV relativeFrom="paragraph">
                  <wp:posOffset>2602865</wp:posOffset>
                </wp:positionV>
                <wp:extent cx="5760000" cy="0"/>
                <wp:effectExtent l="76200" t="114300" r="50800" b="571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00000">
                              <a:alpha val="15000"/>
                            </a:srgbClr>
                          </a:solidFill>
                          <a:tailEnd w="lg" len="lg"/>
                        </a:ln>
                        <a:effectLst>
                          <a:outerShdw blurRad="50800" dist="38100" dir="13500000" algn="br" rotWithShape="0">
                            <a:schemeClr val="bg1">
                              <a:lumMod val="8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6A7FB2" id="Straight Connector 6" o:spid="_x0000_s1026" style="position:absolute;z-index:251643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2pt,204.95pt" to="452.35pt,2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" strokecolor="#c00000" strokeweight="2.25pt">
                <v:stroke endarrowwidth="wide" endarrowlength="long" opacity="9766f"/>
                <v:shadow on="t" color="#d8d8d8 [2732]" opacity="26214f" origin=".5,.5" offset="-.74836mm,-.74836mm"/>
              </v:line>
            </w:pict>
          </mc:Fallback>
        </mc:AlternateContent>
      </w:r>
      <w:r w:rsidR="00517688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5EFFF791" wp14:editId="1CC96E76">
                <wp:simplePos x="0" y="0"/>
                <wp:positionH relativeFrom="column">
                  <wp:posOffset>-13970</wp:posOffset>
                </wp:positionH>
                <wp:positionV relativeFrom="paragraph">
                  <wp:posOffset>518795</wp:posOffset>
                </wp:positionV>
                <wp:extent cx="5759450" cy="0"/>
                <wp:effectExtent l="76200" t="114300" r="50800" b="571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00000">
                              <a:alpha val="15000"/>
                            </a:srgbClr>
                          </a:solidFill>
                          <a:tailEnd w="lg" len="lg"/>
                        </a:ln>
                        <a:effectLst>
                          <a:outerShdw blurRad="50800" dist="38100" dir="13500000" algn="br" rotWithShape="0">
                            <a:schemeClr val="bg1">
                              <a:lumMod val="8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431BCD" id="Straight Connector 5" o:spid="_x0000_s1026" style="position:absolute;z-index:251640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1pt,40.85pt" to="452.4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" strokecolor="#c00000" strokeweight="2.25pt">
                <v:stroke endarrowwidth="wide" endarrowlength="long" opacity="9766f"/>
                <v:shadow on="t" color="#d8d8d8 [2732]" opacity="26214f" origin=".5,.5" offset="-.74836mm,-.74836mm"/>
              </v:line>
            </w:pict>
          </mc:Fallback>
        </mc:AlternateContent>
      </w:r>
      <w:r w:rsidR="007015DF">
        <w:tab/>
      </w:r>
      <w:r w:rsidR="007015DF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  <w:r w:rsidR="00640253" w:rsidRPr="004319F0">
        <w:tab/>
      </w:r>
    </w:p>
    <w:p w:rsidR="00672B8D" w:rsidRDefault="00672B8D"/>
    <w:p w:rsidR="00517688" w:rsidRDefault="00517688"/>
    <w:p w:rsidR="009D4604" w:rsidRDefault="009D4604"/>
    <w:p w:rsidR="00165465" w:rsidRPr="005234ED" w:rsidRDefault="00710C59">
      <w:pPr>
        <w:rPr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4319F0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C088755" wp14:editId="1E3CB9D9">
                <wp:simplePos x="0" y="0"/>
                <wp:positionH relativeFrom="column">
                  <wp:posOffset>-4445</wp:posOffset>
                </wp:positionH>
                <wp:positionV relativeFrom="paragraph">
                  <wp:posOffset>327025</wp:posOffset>
                </wp:positionV>
                <wp:extent cx="5748655" cy="619125"/>
                <wp:effectExtent l="0" t="0" r="0" b="0"/>
                <wp:wrapTopAndBottom/>
                <wp:docPr id="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8655" cy="619125"/>
                        </a:xfrm>
                        <a:prstGeom prst="bracketPair">
                          <a:avLst>
                            <a:gd name="adj" fmla="val 50000"/>
                          </a:avLst>
                        </a:prstGeom>
                        <a:noFill/>
                        <a:ln w="12700" cap="rnd">
                          <a:noFill/>
                          <a:prstDash val="lgDashDot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A46D4" w:rsidRPr="003C6130" w:rsidRDefault="003A46D4" w:rsidP="003A46D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instrText xml:space="preserve"> MERGEFIELD  languages  \* MERGEFORMAT </w:instrText>
                            </w:r>
                            <w:r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Fonts w:cs="Arial"/>
                                <w:noProof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«languages»</w:t>
                            </w:r>
                            <w:r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outsideMargin">
                  <wp14:pctHeight>0</wp14:pctHeight>
                </wp14:sizeRelV>
              </wp:anchor>
            </w:drawing>
          </mc:Choice>
          <mc:Fallback>
            <w:pict>
              <v:shapetype w14:anchorId="6C088755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_x0000_s1028" type="#_x0000_t185" style="position:absolute;margin-left:-.35pt;margin-top:25.75pt;width:452.65pt;height:48.7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outer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" adj="10800" stroked="f" strokeweight="1pt">
                <v:stroke dashstyle="longDashDot" endcap="round"/>
                <v:textbox inset="3.6pt,,3.6pt">
                  <w:txbxContent>
                    <w:p w:rsidR="003A46D4" w:rsidRPr="003C6130" w:rsidRDefault="003A46D4" w:rsidP="003A46D4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cs="Arial"/>
                          <w:color w:val="000000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Fonts w:cs="Arial"/>
                          <w:color w:val="000000"/>
                          <w:sz w:val="20"/>
                          <w:szCs w:val="20"/>
                          <w:lang w:val="en-US"/>
                        </w:rPr>
                        <w:instrText xml:space="preserve"> MERGEFIELD  languages  \* MERGEFORMAT </w:instrText>
                      </w:r>
                      <w:r>
                        <w:rPr>
                          <w:rFonts w:cs="Arial"/>
                          <w:color w:val="000000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>
                        <w:rPr>
                          <w:rFonts w:cs="Arial"/>
                          <w:noProof/>
                          <w:color w:val="000000"/>
                          <w:sz w:val="20"/>
                          <w:szCs w:val="20"/>
                          <w:lang w:val="en-US"/>
                        </w:rPr>
                        <w:t>«languages»</w:t>
                      </w:r>
                      <w:r>
                        <w:rPr>
                          <w:rFonts w:cs="Arial"/>
                          <w:color w:val="000000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A397B" w:rsidRPr="004319F0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53680C9" wp14:editId="36F7532C">
                <wp:simplePos x="0" y="0"/>
                <wp:positionH relativeFrom="column">
                  <wp:align>center</wp:align>
                </wp:positionH>
                <wp:positionV relativeFrom="paragraph">
                  <wp:posOffset>3175</wp:posOffset>
                </wp:positionV>
                <wp:extent cx="5760000" cy="280800"/>
                <wp:effectExtent l="0" t="0" r="12700" b="24130"/>
                <wp:wrapNone/>
                <wp:docPr id="1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00" cy="280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8EC" w:rsidRPr="004319F0" w:rsidRDefault="008038EC">
                            <w:pPr>
                              <w:rPr>
                                <w:b/>
                              </w:rPr>
                            </w:pPr>
                            <w:r w:rsidRPr="004319F0">
                              <w:rPr>
                                <w:b/>
                              </w:rPr>
                              <w:t>Språk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680C9" id="Text Box 22" o:spid="_x0000_s1029" type="#_x0000_t202" style="position:absolute;margin-left:0;margin-top:.25pt;width:453.55pt;height:22.1pt;z-index:25166796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" fillcolor="#f2f2f2 [3052]" strokecolor="#d8d8d8 [2732]">
                <v:stroke endcap="round"/>
                <v:textbox>
                  <w:txbxContent>
                    <w:p w:rsidR="008038EC" w:rsidRPr="004319F0" w:rsidRDefault="008038EC">
                      <w:pPr>
                        <w:rPr>
                          <w:b/>
                        </w:rPr>
                      </w:pPr>
                      <w:r w:rsidRPr="004319F0">
                        <w:rPr>
                          <w:b/>
                        </w:rPr>
                        <w:t>Språk</w:t>
                      </w:r>
                    </w:p>
                  </w:txbxContent>
                </v:textbox>
              </v:shape>
            </w:pict>
          </mc:Fallback>
        </mc:AlternateContent>
      </w:r>
    </w:p>
    <w:p w:rsidR="007B700E" w:rsidRDefault="00710C59">
      <w:r w:rsidRPr="004319F0">
        <w:rPr>
          <w:noProof/>
        </w:rPr>
        <mc:AlternateContent>
          <mc:Choice Requires="wps">
            <w:drawing>
              <wp:inline distT="0" distB="0" distL="0" distR="0" wp14:anchorId="4D116DAD" wp14:editId="30A97544">
                <wp:extent cx="5760000" cy="252000"/>
                <wp:effectExtent l="0" t="0" r="12700" b="15240"/>
                <wp:docPr id="1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00" cy="252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0C59" w:rsidRPr="004319F0" w:rsidRDefault="00466E8B" w:rsidP="00710C5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Produkter &amp; Verktyg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116DAD" id="Text Box 23" o:spid="_x0000_s1030" type="#_x0000_t202" style="width:453.5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" fillcolor="#f2f2f2 [3052]" strokecolor="#d8d8d8 [2732]">
                <v:stroke endcap="round"/>
                <v:textbox>
                  <w:txbxContent>
                    <w:p w:rsidR="00710C59" w:rsidRPr="004319F0" w:rsidRDefault="00466E8B" w:rsidP="00710C5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Produkter &amp; Verktyg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72B8D" w:rsidRPr="00352FD3" w:rsidRDefault="00710C59" w:rsidP="00352FD3">
      <w:pPr>
        <w:jc w:val="center"/>
        <w:rPr>
          <w:sz w:val="20"/>
          <w:szCs w:val="20"/>
          <w:lang w:val="en-US"/>
        </w:rPr>
      </w:pPr>
      <w:r w:rsidRPr="004319F0">
        <w:rPr>
          <w:noProof/>
        </w:rPr>
        <mc:AlternateContent>
          <mc:Choice Requires="wps">
            <w:drawing>
              <wp:inline distT="0" distB="0" distL="0" distR="0" wp14:anchorId="1FAD7448" wp14:editId="5C52A23B">
                <wp:extent cx="5734050" cy="1143000"/>
                <wp:effectExtent l="0" t="0" r="0" b="0"/>
                <wp:docPr id="1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4050" cy="1143000"/>
                        </a:xfrm>
                        <a:prstGeom prst="bracketPair">
                          <a:avLst>
                            <a:gd name="adj" fmla="val 50000"/>
                          </a:avLst>
                        </a:prstGeom>
                        <a:noFill/>
                        <a:ln w="12700" cap="rnd">
                          <a:noFill/>
                          <a:prstDash val="lgDashDot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10C59" w:rsidRPr="003C6130" w:rsidRDefault="00710C59" w:rsidP="00710C5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6130"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 w:rsidRPr="003C6130"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instrText xml:space="preserve"> MERGEFIELD  frameworks  \* MERGEFORMAT </w:instrText>
                            </w:r>
                            <w:r w:rsidRPr="003C6130"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 w:rsidRPr="003C6130">
                              <w:rPr>
                                <w:rFonts w:cs="Arial"/>
                                <w:noProof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«</w:t>
                            </w:r>
                            <w:proofErr w:type="gramStart"/>
                            <w:r w:rsidRPr="00352FD3">
                              <w:rPr>
                                <w:sz w:val="20"/>
                                <w:szCs w:val="20"/>
                                <w:lang w:val="en-US"/>
                              </w:rPr>
                              <w:t>frameworks</w:t>
                            </w:r>
                            <w:proofErr w:type="gramEnd"/>
                            <w:r w:rsidRPr="003C6130">
                              <w:rPr>
                                <w:rFonts w:cs="Arial"/>
                                <w:noProof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»</w:t>
                            </w:r>
                            <w:r w:rsidRPr="003C6130"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AD7448" id="AutoShape 8" o:spid="_x0000_s1031" type="#_x0000_t185" style="width:451.5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" adj="10800" stroked="f" strokeweight="1pt">
                <v:stroke dashstyle="longDashDot" endcap="round"/>
                <v:textbox inset="3.6pt,,3.6pt">
                  <w:txbxContent>
                    <w:p w:rsidR="00710C59" w:rsidRPr="003C6130" w:rsidRDefault="00710C59" w:rsidP="00710C59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C6130">
                        <w:rPr>
                          <w:rFonts w:cs="Arial"/>
                          <w:color w:val="000000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 w:rsidRPr="003C6130">
                        <w:rPr>
                          <w:rFonts w:cs="Arial"/>
                          <w:color w:val="000000"/>
                          <w:sz w:val="20"/>
                          <w:szCs w:val="20"/>
                          <w:lang w:val="en-US"/>
                        </w:rPr>
                        <w:instrText xml:space="preserve"> MERGEFIELD  frameworks  \* MERGEFORMAT </w:instrText>
                      </w:r>
                      <w:r w:rsidRPr="003C6130">
                        <w:rPr>
                          <w:rFonts w:cs="Arial"/>
                          <w:color w:val="000000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 w:rsidRPr="003C6130">
                        <w:rPr>
                          <w:rFonts w:cs="Arial"/>
                          <w:noProof/>
                          <w:color w:val="000000"/>
                          <w:sz w:val="20"/>
                          <w:szCs w:val="20"/>
                          <w:lang w:val="en-US"/>
                        </w:rPr>
                        <w:t>«</w:t>
                      </w:r>
                      <w:proofErr w:type="gramStart"/>
                      <w:r w:rsidRPr="00352FD3">
                        <w:rPr>
                          <w:sz w:val="20"/>
                          <w:szCs w:val="20"/>
                          <w:lang w:val="en-US"/>
                        </w:rPr>
                        <w:t>frameworks</w:t>
                      </w:r>
                      <w:proofErr w:type="gramEnd"/>
                      <w:r w:rsidRPr="003C6130">
                        <w:rPr>
                          <w:rFonts w:cs="Arial"/>
                          <w:noProof/>
                          <w:color w:val="000000"/>
                          <w:sz w:val="20"/>
                          <w:szCs w:val="20"/>
                          <w:lang w:val="en-US"/>
                        </w:rPr>
                        <w:t>»</w:t>
                      </w:r>
                      <w:r w:rsidRPr="003C6130">
                        <w:rPr>
                          <w:rFonts w:cs="Arial"/>
                          <w:color w:val="000000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00E" w:rsidRDefault="00710C59">
      <w:r w:rsidRPr="004319F0">
        <w:rPr>
          <w:i/>
          <w:noProof/>
        </w:rPr>
        <mc:AlternateContent>
          <mc:Choice Requires="wps">
            <w:drawing>
              <wp:inline distT="0" distB="0" distL="0" distR="0" wp14:anchorId="66061885" wp14:editId="12E79630">
                <wp:extent cx="5760000" cy="252000"/>
                <wp:effectExtent l="0" t="0" r="12700" b="15240"/>
                <wp:docPr id="1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00" cy="252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0C59" w:rsidRPr="004319F0" w:rsidRDefault="00466E8B" w:rsidP="00710C5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Metoder 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</w:rPr>
                              <w:t xml:space="preserve">&amp; </w:t>
                            </w:r>
                            <w:r w:rsidR="00710C59" w:rsidRPr="004319F0">
                              <w:rPr>
                                <w:b/>
                              </w:rPr>
                              <w:t>Tekniker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061885" id="Text Box 24" o:spid="_x0000_s1032" type="#_x0000_t202" style="width:453.5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" fillcolor="#f2f2f2 [3052]" strokecolor="#d8d8d8 [2732]">
                <v:stroke endcap="round"/>
                <v:textbox>
                  <w:txbxContent>
                    <w:p w:rsidR="00710C59" w:rsidRPr="004319F0" w:rsidRDefault="00466E8B" w:rsidP="00710C5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Metoder </w:t>
                      </w:r>
                      <w:bookmarkStart w:id="1" w:name="_GoBack"/>
                      <w:bookmarkEnd w:id="1"/>
                      <w:r>
                        <w:rPr>
                          <w:b/>
                        </w:rPr>
                        <w:t xml:space="preserve">&amp; </w:t>
                      </w:r>
                      <w:r w:rsidR="00710C59" w:rsidRPr="004319F0">
                        <w:rPr>
                          <w:b/>
                        </w:rPr>
                        <w:t>Tekniker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65465" w:rsidRPr="004319F0" w:rsidRDefault="00710C59">
      <w:r w:rsidRPr="004319F0">
        <w:rPr>
          <w:noProof/>
        </w:rPr>
        <mc:AlternateContent>
          <mc:Choice Requires="wps">
            <w:drawing>
              <wp:inline distT="0" distB="0" distL="0" distR="0" wp14:anchorId="05C2F4A2" wp14:editId="232FA6A5">
                <wp:extent cx="5749925" cy="790575"/>
                <wp:effectExtent l="0" t="0" r="0" b="0"/>
                <wp:docPr id="9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9925" cy="790575"/>
                        </a:xfrm>
                        <a:prstGeom prst="bracketPair">
                          <a:avLst>
                            <a:gd name="adj" fmla="val 50000"/>
                          </a:avLst>
                        </a:prstGeom>
                        <a:noFill/>
                        <a:ln w="12700" cap="rnd">
                          <a:noFill/>
                          <a:prstDash val="lgDashDot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10C59" w:rsidRPr="003C6130" w:rsidRDefault="00710C59" w:rsidP="00710C5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6130"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 w:rsidRPr="003C6130"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instrText xml:space="preserve"> MERGEFIELD  frameworks  \* MERGEFORMAT </w:instrText>
                            </w:r>
                            <w:r w:rsidRPr="003C6130"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 w:rsidRPr="003C6130">
                              <w:rPr>
                                <w:rFonts w:cs="Arial"/>
                                <w:noProof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«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methods</w:t>
                            </w:r>
                            <w:proofErr w:type="gramEnd"/>
                            <w:r w:rsidRPr="003C6130">
                              <w:rPr>
                                <w:rFonts w:cs="Arial"/>
                                <w:noProof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»</w:t>
                            </w:r>
                            <w:r w:rsidRPr="003C6130"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C2F4A2" id="_x0000_s1033" type="#_x0000_t185" style="width:452.75pt;height:6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" adj="10800" stroked="f" strokeweight="1pt">
                <v:stroke dashstyle="longDashDot" endcap="round"/>
                <v:textbox inset="3.6pt,,3.6pt">
                  <w:txbxContent>
                    <w:p w:rsidR="00710C59" w:rsidRPr="003C6130" w:rsidRDefault="00710C59" w:rsidP="00710C59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C6130">
                        <w:rPr>
                          <w:rFonts w:cs="Arial"/>
                          <w:color w:val="000000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 w:rsidRPr="003C6130">
                        <w:rPr>
                          <w:rFonts w:cs="Arial"/>
                          <w:color w:val="000000"/>
                          <w:sz w:val="20"/>
                          <w:szCs w:val="20"/>
                          <w:lang w:val="en-US"/>
                        </w:rPr>
                        <w:instrText xml:space="preserve"> MERGEFIELD  frameworks  \* MERGEFORMAT </w:instrText>
                      </w:r>
                      <w:r w:rsidRPr="003C6130">
                        <w:rPr>
                          <w:rFonts w:cs="Arial"/>
                          <w:color w:val="000000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 w:rsidRPr="003C6130">
                        <w:rPr>
                          <w:rFonts w:cs="Arial"/>
                          <w:noProof/>
                          <w:color w:val="000000"/>
                          <w:sz w:val="20"/>
                          <w:szCs w:val="20"/>
                          <w:lang w:val="en-US"/>
                        </w:rPr>
                        <w:t>«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methods</w:t>
                      </w:r>
                      <w:proofErr w:type="gramEnd"/>
                      <w:r w:rsidRPr="003C6130">
                        <w:rPr>
                          <w:rFonts w:cs="Arial"/>
                          <w:noProof/>
                          <w:color w:val="000000"/>
                          <w:sz w:val="20"/>
                          <w:szCs w:val="20"/>
                          <w:lang w:val="en-US"/>
                        </w:rPr>
                        <w:t>»</w:t>
                      </w:r>
                      <w:r w:rsidRPr="003C6130">
                        <w:rPr>
                          <w:rFonts w:cs="Arial"/>
                          <w:color w:val="000000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65465" w:rsidRPr="004319F0" w:rsidRDefault="00165465"/>
    <w:p w:rsidR="009B6A90" w:rsidRDefault="009B6A90">
      <w:r>
        <w:br w:type="page"/>
      </w:r>
    </w:p>
    <w:p w:rsidR="00267E48" w:rsidRDefault="004B68F2" w:rsidP="00B9073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fldChar w:fldCharType="begin"/>
      </w:r>
      <w:r>
        <w:rPr>
          <w:b/>
          <w:sz w:val="28"/>
          <w:szCs w:val="28"/>
        </w:rPr>
        <w:instrText xml:space="preserve"> MERGEFIELD  assignmentheader  \* MERGEFORMAT </w:instrText>
      </w:r>
      <w:r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«assignmentheader»</w:t>
      </w:r>
      <w:r>
        <w:rPr>
          <w:b/>
          <w:sz w:val="28"/>
          <w:szCs w:val="28"/>
        </w:rPr>
        <w:fldChar w:fldCharType="end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"/>
        <w:gridCol w:w="272"/>
        <w:gridCol w:w="5040"/>
        <w:gridCol w:w="217"/>
        <w:gridCol w:w="2944"/>
      </w:tblGrid>
      <w:tr w:rsidR="00C54AD9" w:rsidTr="00B22611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C54AD9" w:rsidRDefault="00C54AD9" w:rsidP="00B22611">
            <w:pPr>
              <w:rPr>
                <w:rFonts w:ascii="Calibri" w:eastAsia="Times New Roman" w:hAnsi="Calibr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b/>
                <w:bCs/>
                <w:sz w:val="28"/>
                <w:szCs w:val="28"/>
              </w:rPr>
              <w:t>customer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54AD9" w:rsidRDefault="00C54AD9" w:rsidP="00B22611">
            <w:pPr>
              <w:rPr>
                <w:rFonts w:ascii="Calibri" w:eastAsia="Times New Roman" w:hAnsi="Calibri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C54AD9" w:rsidRDefault="00C54AD9" w:rsidP="00B22611">
            <w:pPr>
              <w:jc w:val="right"/>
              <w:rPr>
                <w:rFonts w:ascii="Calibri" w:eastAsia="Times New Roman" w:hAnsi="Calibri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/>
                <w:b/>
                <w:bCs/>
                <w:sz w:val="28"/>
                <w:szCs w:val="28"/>
              </w:rPr>
              <w:t>date</w:t>
            </w:r>
          </w:p>
        </w:tc>
      </w:tr>
      <w:tr w:rsidR="00A515AB" w:rsidTr="00153352">
        <w:trPr>
          <w:tblCellSpacing w:w="15" w:type="dxa"/>
        </w:trPr>
        <w:tc>
          <w:tcPr>
            <w:tcW w:w="0" w:type="auto"/>
            <w:gridSpan w:val="5"/>
            <w:vAlign w:val="center"/>
          </w:tcPr>
          <w:p w:rsidR="00A515AB" w:rsidRPr="00A515AB" w:rsidRDefault="00A515AB" w:rsidP="00A515AB">
            <w:pPr>
              <w:rPr>
                <w:rFonts w:ascii="Calibri" w:eastAsia="Times New Roman" w:hAnsi="Calibri"/>
                <w:bCs/>
              </w:rPr>
            </w:pPr>
            <w:proofErr w:type="spellStart"/>
            <w:r>
              <w:rPr>
                <w:rFonts w:ascii="Calibri" w:eastAsia="Times New Roman" w:hAnsi="Calibri"/>
                <w:bCs/>
              </w:rPr>
              <w:t>assignemnttext</w:t>
            </w:r>
            <w:proofErr w:type="spellEnd"/>
          </w:p>
        </w:tc>
      </w:tr>
      <w:tr w:rsidR="002074AD" w:rsidTr="00776BAC">
        <w:trPr>
          <w:tblCellSpacing w:w="15" w:type="dxa"/>
        </w:trPr>
        <w:tc>
          <w:tcPr>
            <w:tcW w:w="354" w:type="pct"/>
          </w:tcPr>
          <w:p w:rsidR="002074AD" w:rsidRPr="0011204B" w:rsidRDefault="002074AD" w:rsidP="002074AD">
            <w:pPr>
              <w:rPr>
                <w:rFonts w:ascii="Calibri" w:eastAsia="Times New Roman" w:hAnsi="Calibri"/>
                <w:bCs/>
              </w:rPr>
            </w:pPr>
            <w:r>
              <w:rPr>
                <w:rFonts w:ascii="Calibri" w:eastAsia="Times New Roman" w:hAnsi="Calibri"/>
                <w:b/>
                <w:bCs/>
              </w:rPr>
              <w:t>Roller:</w:t>
            </w:r>
          </w:p>
        </w:tc>
        <w:tc>
          <w:tcPr>
            <w:tcW w:w="4596" w:type="pct"/>
            <w:gridSpan w:val="4"/>
          </w:tcPr>
          <w:p w:rsidR="002074AD" w:rsidRPr="0011204B" w:rsidRDefault="002074AD" w:rsidP="002074AD">
            <w:pPr>
              <w:rPr>
                <w:rFonts w:ascii="Calibri" w:eastAsia="Times New Roman" w:hAnsi="Calibri"/>
                <w:bCs/>
              </w:rPr>
            </w:pPr>
            <w:proofErr w:type="spellStart"/>
            <w:r>
              <w:rPr>
                <w:rFonts w:ascii="Calibri" w:eastAsia="Times New Roman" w:hAnsi="Calibri"/>
                <w:bCs/>
              </w:rPr>
              <w:t>assignmentrole</w:t>
            </w:r>
            <w:proofErr w:type="spellEnd"/>
          </w:p>
        </w:tc>
      </w:tr>
      <w:tr w:rsidR="00E355B7" w:rsidTr="00776BAC">
        <w:trPr>
          <w:tblCellSpacing w:w="15" w:type="dxa"/>
        </w:trPr>
        <w:tc>
          <w:tcPr>
            <w:tcW w:w="487" w:type="pct"/>
            <w:gridSpan w:val="2"/>
          </w:tcPr>
          <w:p w:rsidR="00E355B7" w:rsidRDefault="00E355B7" w:rsidP="002074AD">
            <w:pPr>
              <w:rPr>
                <w:rFonts w:ascii="Calibri" w:eastAsia="Times New Roman" w:hAnsi="Calibri"/>
                <w:b/>
                <w:bCs/>
              </w:rPr>
            </w:pPr>
            <w:r>
              <w:rPr>
                <w:rFonts w:ascii="Calibri" w:eastAsia="Times New Roman" w:hAnsi="Calibri"/>
                <w:b/>
                <w:bCs/>
              </w:rPr>
              <w:t>Tekniker:</w:t>
            </w:r>
          </w:p>
        </w:tc>
        <w:tc>
          <w:tcPr>
            <w:tcW w:w="4464" w:type="pct"/>
            <w:gridSpan w:val="3"/>
          </w:tcPr>
          <w:p w:rsidR="00E355B7" w:rsidRDefault="00E355B7" w:rsidP="002074AD">
            <w:pPr>
              <w:rPr>
                <w:rFonts w:ascii="Calibri" w:eastAsia="Times New Roman" w:hAnsi="Calibri"/>
                <w:bCs/>
              </w:rPr>
            </w:pPr>
            <w:proofErr w:type="spellStart"/>
            <w:r>
              <w:rPr>
                <w:rFonts w:ascii="Calibri" w:eastAsia="Times New Roman" w:hAnsi="Calibri"/>
                <w:bCs/>
              </w:rPr>
              <w:t>assignmenttek</w:t>
            </w:r>
            <w:proofErr w:type="spellEnd"/>
          </w:p>
        </w:tc>
      </w:tr>
    </w:tbl>
    <w:p w:rsidR="00464548" w:rsidRPr="004B68F2" w:rsidRDefault="00464548" w:rsidP="00B90734">
      <w:pPr>
        <w:rPr>
          <w:b/>
          <w:sz w:val="28"/>
          <w:szCs w:val="28"/>
        </w:rPr>
      </w:pPr>
    </w:p>
    <w:sectPr w:rsidR="00464548" w:rsidRPr="004B68F2" w:rsidSect="00165465">
      <w:headerReference w:type="default" r:id="rId8"/>
      <w:footerReference w:type="default" r:id="rId9"/>
      <w:pgSz w:w="11906" w:h="16838"/>
      <w:pgMar w:top="1417" w:right="1417" w:bottom="1417" w:left="1417" w:header="51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15B3" w:rsidRDefault="005F15B3" w:rsidP="006C022F">
      <w:pPr>
        <w:spacing w:after="0" w:line="240" w:lineRule="auto"/>
      </w:pPr>
      <w:r>
        <w:separator/>
      </w:r>
    </w:p>
  </w:endnote>
  <w:endnote w:type="continuationSeparator" w:id="0">
    <w:p w:rsidR="005F15B3" w:rsidRDefault="005F15B3" w:rsidP="006C0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8EC" w:rsidRDefault="009211A5" w:rsidP="00F62725">
    <w:pPr>
      <w:pStyle w:val="Footer"/>
      <w:jc w:val="center"/>
    </w:pPr>
    <w:fldSimple w:instr=" MERGEFIELD  employeename  \* MERGEFORMAT ">
      <w:r w:rsidR="00831473">
        <w:rPr>
          <w:noProof/>
        </w:rPr>
        <w:t>«employeename»</w:t>
      </w:r>
    </w:fldSimple>
    <w:r w:rsidR="00831473">
      <w:t xml:space="preserve"> </w:t>
    </w:r>
    <w:r w:rsidR="008038EC">
      <w:t xml:space="preserve">– </w:t>
    </w:r>
    <w:fldSimple w:instr=" MERGEFIELD  employeerole  \* MERGEFORMAT ">
      <w:r w:rsidR="00831473">
        <w:rPr>
          <w:noProof/>
        </w:rPr>
        <w:t>«employeerole»</w:t>
      </w:r>
    </w:fldSimple>
  </w:p>
  <w:p w:rsidR="008038EC" w:rsidRDefault="008038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15B3" w:rsidRDefault="005F15B3" w:rsidP="006C022F">
      <w:pPr>
        <w:spacing w:after="0" w:line="240" w:lineRule="auto"/>
      </w:pPr>
      <w:r>
        <w:separator/>
      </w:r>
    </w:p>
  </w:footnote>
  <w:footnote w:type="continuationSeparator" w:id="0">
    <w:p w:rsidR="005F15B3" w:rsidRDefault="005F15B3" w:rsidP="006C02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D4F" w:rsidRDefault="00B74D4F" w:rsidP="006C022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DC5C8C2" wp14:editId="17B38542">
          <wp:simplePos x="0" y="0"/>
          <wp:positionH relativeFrom="column">
            <wp:posOffset>-642620</wp:posOffset>
          </wp:positionH>
          <wp:positionV relativeFrom="paragraph">
            <wp:posOffset>112395</wp:posOffset>
          </wp:positionV>
          <wp:extent cx="752475" cy="601980"/>
          <wp:effectExtent l="266700" t="209550" r="200025" b="198120"/>
          <wp:wrapSquare wrapText="bothSides"/>
          <wp:docPr id="2" name="Bildobjekt 2" descr="aptitudlogg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ptitudlogg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" cy="601980"/>
                  </a:xfrm>
                  <a:prstGeom prst="rect">
                    <a:avLst/>
                  </a:prstGeom>
                  <a:solidFill>
                    <a:srgbClr val="FFFFFF">
                      <a:shade val="85000"/>
                    </a:srgbClr>
                  </a:solidFill>
                  <a:ln w="190500" cap="sq">
                    <a:solidFill>
                      <a:srgbClr val="FFFFFF"/>
                    </a:solidFill>
                    <a:miter lim="800000"/>
                  </a:ln>
                  <a:effectLst>
                    <a:outerShdw blurRad="65000" dist="50800" dir="12900000" kx="195000" ky="145000" algn="tl" rotWithShape="0">
                      <a:srgbClr val="000000">
                        <a:alpha val="30000"/>
                      </a:srgbClr>
                    </a:outerShdw>
                  </a:effectLst>
                  <a:scene3d>
                    <a:camera prst="orthographicFront">
                      <a:rot lat="0" lon="0" rev="360000"/>
                    </a:camera>
                    <a:lightRig rig="twoPt" dir="t">
                      <a:rot lat="0" lon="0" rev="7200000"/>
                    </a:lightRig>
                  </a:scene3d>
                  <a:sp3d contourW="12700">
                    <a:bevelT w="25400" h="19050"/>
                    <a:contourClr>
                      <a:srgbClr val="969696"/>
                    </a:contourClr>
                  </a:sp3d>
                </pic:spPr>
              </pic:pic>
            </a:graphicData>
          </a:graphic>
        </wp:anchor>
      </w:drawing>
    </w:r>
  </w:p>
  <w:p w:rsidR="00B74D4F" w:rsidRDefault="00B74D4F" w:rsidP="006C022F">
    <w:pPr>
      <w:pStyle w:val="Header"/>
    </w:pPr>
  </w:p>
  <w:p w:rsidR="008038EC" w:rsidRPr="00BB0557" w:rsidRDefault="008038EC" w:rsidP="006C022F">
    <w:pPr>
      <w:pStyle w:val="Header"/>
      <w:rPr>
        <w:b/>
        <w:sz w:val="32"/>
        <w:szCs w:val="32"/>
      </w:rPr>
    </w:pPr>
    <w:r>
      <w:tab/>
    </w:r>
    <w:r w:rsidR="00CF7EEC" w:rsidRPr="00BB0557">
      <w:rPr>
        <w:b/>
        <w:sz w:val="32"/>
        <w:szCs w:val="32"/>
      </w:rPr>
      <w:fldChar w:fldCharType="begin"/>
    </w:r>
    <w:r w:rsidR="00CF7EEC" w:rsidRPr="00BB0557">
      <w:rPr>
        <w:b/>
        <w:sz w:val="32"/>
        <w:szCs w:val="32"/>
      </w:rPr>
      <w:instrText xml:space="preserve"> MERGEFIELD  employeename  \* MERGEFORMAT </w:instrText>
    </w:r>
    <w:r w:rsidR="00CF7EEC" w:rsidRPr="00BB0557">
      <w:rPr>
        <w:b/>
        <w:sz w:val="32"/>
        <w:szCs w:val="32"/>
      </w:rPr>
      <w:fldChar w:fldCharType="separate"/>
    </w:r>
    <w:r w:rsidR="00326AFB" w:rsidRPr="00BB0557">
      <w:rPr>
        <w:b/>
        <w:noProof/>
        <w:sz w:val="32"/>
        <w:szCs w:val="32"/>
      </w:rPr>
      <w:t>«</w:t>
    </w:r>
    <w:r w:rsidR="00326AFB" w:rsidRPr="004C21EB">
      <w:rPr>
        <w:b/>
        <w:caps/>
        <w:noProof/>
        <w:sz w:val="32"/>
        <w:szCs w:val="32"/>
      </w:rPr>
      <w:t>employeename</w:t>
    </w:r>
    <w:r w:rsidR="00326AFB" w:rsidRPr="00BB0557">
      <w:rPr>
        <w:b/>
        <w:noProof/>
        <w:sz w:val="32"/>
        <w:szCs w:val="32"/>
      </w:rPr>
      <w:t>»</w:t>
    </w:r>
    <w:r w:rsidR="00CF7EEC" w:rsidRPr="00BB0557">
      <w:rPr>
        <w:b/>
        <w:noProof/>
        <w:sz w:val="32"/>
        <w:szCs w:val="32"/>
      </w:rPr>
      <w:fldChar w:fldCharType="end"/>
    </w:r>
  </w:p>
  <w:p w:rsidR="008038EC" w:rsidRPr="004319F0" w:rsidRDefault="008038EC" w:rsidP="006C022F">
    <w:pPr>
      <w:pStyle w:val="Header"/>
      <w:rPr>
        <w:b/>
      </w:rPr>
    </w:pPr>
    <w:r w:rsidRPr="004319F0">
      <w:rPr>
        <w:b/>
        <w:sz w:val="28"/>
        <w:szCs w:val="28"/>
      </w:rPr>
      <w:tab/>
      <w:t>[</w:t>
    </w:r>
    <w:r w:rsidR="00D72E56">
      <w:rPr>
        <w:b/>
        <w:sz w:val="28"/>
        <w:szCs w:val="28"/>
      </w:rPr>
      <w:fldChar w:fldCharType="begin"/>
    </w:r>
    <w:r w:rsidR="00D72E56">
      <w:rPr>
        <w:b/>
        <w:sz w:val="28"/>
        <w:szCs w:val="28"/>
      </w:rPr>
      <w:instrText xml:space="preserve"> MERGEFIELD  employeerole  \* MERGEFORMAT </w:instrText>
    </w:r>
    <w:r w:rsidR="00D72E56">
      <w:rPr>
        <w:b/>
        <w:sz w:val="28"/>
        <w:szCs w:val="28"/>
      </w:rPr>
      <w:fldChar w:fldCharType="separate"/>
    </w:r>
    <w:r w:rsidR="00D72E56">
      <w:rPr>
        <w:b/>
        <w:noProof/>
        <w:sz w:val="28"/>
        <w:szCs w:val="28"/>
      </w:rPr>
      <w:t>«employeerole»</w:t>
    </w:r>
    <w:r w:rsidR="00D72E56">
      <w:rPr>
        <w:b/>
        <w:sz w:val="28"/>
        <w:szCs w:val="28"/>
      </w:rPr>
      <w:fldChar w:fldCharType="end"/>
    </w:r>
    <w:r w:rsidRPr="004319F0">
      <w:rPr>
        <w:b/>
        <w:sz w:val="28"/>
        <w:szCs w:val="28"/>
      </w:rPr>
      <w:t>]</w:t>
    </w:r>
  </w:p>
  <w:p w:rsidR="008038EC" w:rsidRPr="000E64F7" w:rsidRDefault="008038EC" w:rsidP="006C022F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834A0F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256A128C"/>
    <w:multiLevelType w:val="hybridMultilevel"/>
    <w:tmpl w:val="8BC6CF10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33630C1"/>
    <w:multiLevelType w:val="hybridMultilevel"/>
    <w:tmpl w:val="2F32D81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1304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327"/>
    <w:rsid w:val="00032FFB"/>
    <w:rsid w:val="00037722"/>
    <w:rsid w:val="00041693"/>
    <w:rsid w:val="00053A9D"/>
    <w:rsid w:val="000640A5"/>
    <w:rsid w:val="0006786B"/>
    <w:rsid w:val="000759B5"/>
    <w:rsid w:val="00086E68"/>
    <w:rsid w:val="0009148D"/>
    <w:rsid w:val="000B34EF"/>
    <w:rsid w:val="000C4F7B"/>
    <w:rsid w:val="000E7408"/>
    <w:rsid w:val="000F0D5F"/>
    <w:rsid w:val="00102217"/>
    <w:rsid w:val="0011204B"/>
    <w:rsid w:val="00113414"/>
    <w:rsid w:val="00126F69"/>
    <w:rsid w:val="00142767"/>
    <w:rsid w:val="00154800"/>
    <w:rsid w:val="00162941"/>
    <w:rsid w:val="00165203"/>
    <w:rsid w:val="00165465"/>
    <w:rsid w:val="001C3C55"/>
    <w:rsid w:val="001D10E1"/>
    <w:rsid w:val="001D5D8F"/>
    <w:rsid w:val="002074AD"/>
    <w:rsid w:val="00227288"/>
    <w:rsid w:val="00230E2A"/>
    <w:rsid w:val="00231C77"/>
    <w:rsid w:val="00251568"/>
    <w:rsid w:val="00267996"/>
    <w:rsid w:val="00267E48"/>
    <w:rsid w:val="00273E09"/>
    <w:rsid w:val="00275E58"/>
    <w:rsid w:val="002873B1"/>
    <w:rsid w:val="002918AB"/>
    <w:rsid w:val="00294078"/>
    <w:rsid w:val="00295857"/>
    <w:rsid w:val="002E4BFC"/>
    <w:rsid w:val="00304863"/>
    <w:rsid w:val="00304C0D"/>
    <w:rsid w:val="00306941"/>
    <w:rsid w:val="0031063D"/>
    <w:rsid w:val="00322D62"/>
    <w:rsid w:val="00326AFB"/>
    <w:rsid w:val="00335327"/>
    <w:rsid w:val="00352FD3"/>
    <w:rsid w:val="003612DD"/>
    <w:rsid w:val="0036302C"/>
    <w:rsid w:val="00365191"/>
    <w:rsid w:val="003677AE"/>
    <w:rsid w:val="0037767E"/>
    <w:rsid w:val="00390FA2"/>
    <w:rsid w:val="003919BE"/>
    <w:rsid w:val="003A1748"/>
    <w:rsid w:val="003A46D4"/>
    <w:rsid w:val="003B11C1"/>
    <w:rsid w:val="003B4ECA"/>
    <w:rsid w:val="003C6130"/>
    <w:rsid w:val="004319F0"/>
    <w:rsid w:val="00435518"/>
    <w:rsid w:val="0044125E"/>
    <w:rsid w:val="00457279"/>
    <w:rsid w:val="00464548"/>
    <w:rsid w:val="00466E8B"/>
    <w:rsid w:val="00485FC1"/>
    <w:rsid w:val="004A4593"/>
    <w:rsid w:val="004B667C"/>
    <w:rsid w:val="004B68F2"/>
    <w:rsid w:val="004C21EB"/>
    <w:rsid w:val="00500623"/>
    <w:rsid w:val="00500CE5"/>
    <w:rsid w:val="005135A2"/>
    <w:rsid w:val="00513F12"/>
    <w:rsid w:val="00514D74"/>
    <w:rsid w:val="00517688"/>
    <w:rsid w:val="00520E55"/>
    <w:rsid w:val="005234ED"/>
    <w:rsid w:val="0053408F"/>
    <w:rsid w:val="00577BCF"/>
    <w:rsid w:val="00580849"/>
    <w:rsid w:val="0058297B"/>
    <w:rsid w:val="00582E96"/>
    <w:rsid w:val="00587EE2"/>
    <w:rsid w:val="005F15B3"/>
    <w:rsid w:val="005F5607"/>
    <w:rsid w:val="005F67F4"/>
    <w:rsid w:val="00610E8A"/>
    <w:rsid w:val="00611945"/>
    <w:rsid w:val="0061781D"/>
    <w:rsid w:val="00624DF2"/>
    <w:rsid w:val="00640253"/>
    <w:rsid w:val="006556DE"/>
    <w:rsid w:val="00662BA8"/>
    <w:rsid w:val="00672B8D"/>
    <w:rsid w:val="006B5944"/>
    <w:rsid w:val="006C022F"/>
    <w:rsid w:val="006C7213"/>
    <w:rsid w:val="006E6BE3"/>
    <w:rsid w:val="006F3D88"/>
    <w:rsid w:val="007015DF"/>
    <w:rsid w:val="0070393A"/>
    <w:rsid w:val="00704B30"/>
    <w:rsid w:val="00705B5D"/>
    <w:rsid w:val="00710C59"/>
    <w:rsid w:val="00733411"/>
    <w:rsid w:val="00746047"/>
    <w:rsid w:val="00755E4F"/>
    <w:rsid w:val="00776BAC"/>
    <w:rsid w:val="007771B0"/>
    <w:rsid w:val="007806CC"/>
    <w:rsid w:val="007A397B"/>
    <w:rsid w:val="007B700E"/>
    <w:rsid w:val="007C50E5"/>
    <w:rsid w:val="008038EC"/>
    <w:rsid w:val="00807322"/>
    <w:rsid w:val="00812B32"/>
    <w:rsid w:val="008139D4"/>
    <w:rsid w:val="00831473"/>
    <w:rsid w:val="00843ADA"/>
    <w:rsid w:val="00846862"/>
    <w:rsid w:val="008520D7"/>
    <w:rsid w:val="0085580B"/>
    <w:rsid w:val="008601BC"/>
    <w:rsid w:val="00865017"/>
    <w:rsid w:val="00866327"/>
    <w:rsid w:val="00886986"/>
    <w:rsid w:val="00886995"/>
    <w:rsid w:val="00890993"/>
    <w:rsid w:val="00894E6C"/>
    <w:rsid w:val="008A2E0C"/>
    <w:rsid w:val="008C1E47"/>
    <w:rsid w:val="008E5DA1"/>
    <w:rsid w:val="008F3D1E"/>
    <w:rsid w:val="00900FA1"/>
    <w:rsid w:val="009211A5"/>
    <w:rsid w:val="00931C2C"/>
    <w:rsid w:val="0095736C"/>
    <w:rsid w:val="0097075E"/>
    <w:rsid w:val="00974A08"/>
    <w:rsid w:val="00986E12"/>
    <w:rsid w:val="00990C55"/>
    <w:rsid w:val="009B3DCC"/>
    <w:rsid w:val="009B6A90"/>
    <w:rsid w:val="009C2F1C"/>
    <w:rsid w:val="009D3AE8"/>
    <w:rsid w:val="009D4604"/>
    <w:rsid w:val="009D636E"/>
    <w:rsid w:val="009D7BC4"/>
    <w:rsid w:val="009E0EE0"/>
    <w:rsid w:val="009F12BC"/>
    <w:rsid w:val="009F2008"/>
    <w:rsid w:val="00A00073"/>
    <w:rsid w:val="00A33073"/>
    <w:rsid w:val="00A468D7"/>
    <w:rsid w:val="00A515AB"/>
    <w:rsid w:val="00A571A0"/>
    <w:rsid w:val="00A73A9E"/>
    <w:rsid w:val="00A76BF9"/>
    <w:rsid w:val="00AA1727"/>
    <w:rsid w:val="00AA262C"/>
    <w:rsid w:val="00AB6227"/>
    <w:rsid w:val="00AC6EDF"/>
    <w:rsid w:val="00B01E05"/>
    <w:rsid w:val="00B0492F"/>
    <w:rsid w:val="00B13058"/>
    <w:rsid w:val="00B3170E"/>
    <w:rsid w:val="00B35B08"/>
    <w:rsid w:val="00B42DCE"/>
    <w:rsid w:val="00B4442E"/>
    <w:rsid w:val="00B663AA"/>
    <w:rsid w:val="00B74D4F"/>
    <w:rsid w:val="00B811B9"/>
    <w:rsid w:val="00B8479E"/>
    <w:rsid w:val="00B855D7"/>
    <w:rsid w:val="00B90734"/>
    <w:rsid w:val="00B937B1"/>
    <w:rsid w:val="00B95724"/>
    <w:rsid w:val="00BB0557"/>
    <w:rsid w:val="00BB1C13"/>
    <w:rsid w:val="00BC05F8"/>
    <w:rsid w:val="00BC76B1"/>
    <w:rsid w:val="00BF4437"/>
    <w:rsid w:val="00C2548B"/>
    <w:rsid w:val="00C340C4"/>
    <w:rsid w:val="00C44B13"/>
    <w:rsid w:val="00C54AD9"/>
    <w:rsid w:val="00C93652"/>
    <w:rsid w:val="00CA5596"/>
    <w:rsid w:val="00CB1330"/>
    <w:rsid w:val="00CD2DE5"/>
    <w:rsid w:val="00CF7EEC"/>
    <w:rsid w:val="00D13FFD"/>
    <w:rsid w:val="00D26AB0"/>
    <w:rsid w:val="00D31E88"/>
    <w:rsid w:val="00D42408"/>
    <w:rsid w:val="00D6640F"/>
    <w:rsid w:val="00D72E56"/>
    <w:rsid w:val="00D90038"/>
    <w:rsid w:val="00D913A9"/>
    <w:rsid w:val="00DA1B66"/>
    <w:rsid w:val="00DA4327"/>
    <w:rsid w:val="00DA7E65"/>
    <w:rsid w:val="00DB77CC"/>
    <w:rsid w:val="00DC2639"/>
    <w:rsid w:val="00E00DCC"/>
    <w:rsid w:val="00E227FC"/>
    <w:rsid w:val="00E3110A"/>
    <w:rsid w:val="00E34A7A"/>
    <w:rsid w:val="00E355B7"/>
    <w:rsid w:val="00E52B2D"/>
    <w:rsid w:val="00E77749"/>
    <w:rsid w:val="00E817D9"/>
    <w:rsid w:val="00E86258"/>
    <w:rsid w:val="00E8672B"/>
    <w:rsid w:val="00E92286"/>
    <w:rsid w:val="00EE4BC7"/>
    <w:rsid w:val="00EF5619"/>
    <w:rsid w:val="00EF6951"/>
    <w:rsid w:val="00F25237"/>
    <w:rsid w:val="00F31A66"/>
    <w:rsid w:val="00F46D2A"/>
    <w:rsid w:val="00F62725"/>
    <w:rsid w:val="00F80691"/>
    <w:rsid w:val="00F84E49"/>
    <w:rsid w:val="00F96266"/>
    <w:rsid w:val="00F96B41"/>
    <w:rsid w:val="00FA71C0"/>
    <w:rsid w:val="00FB2789"/>
    <w:rsid w:val="00FE184C"/>
    <w:rsid w:val="00FE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0BD4CC6-AAB9-4914-B768-DF2D3F8AF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0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2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02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22F"/>
  </w:style>
  <w:style w:type="paragraph" w:styleId="Footer">
    <w:name w:val="footer"/>
    <w:basedOn w:val="Normal"/>
    <w:link w:val="FooterChar"/>
    <w:uiPriority w:val="99"/>
    <w:unhideWhenUsed/>
    <w:rsid w:val="006C02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22F"/>
  </w:style>
  <w:style w:type="paragraph" w:customStyle="1" w:styleId="western">
    <w:name w:val="western"/>
    <w:basedOn w:val="Normal"/>
    <w:rsid w:val="00A206D6"/>
    <w:pPr>
      <w:spacing w:before="198" w:after="0" w:line="240" w:lineRule="auto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ext1-Vanlig">
    <w:name w:val="Text1 - Vanlig"/>
    <w:basedOn w:val="Normal"/>
    <w:rsid w:val="001F5521"/>
    <w:pPr>
      <w:keepLines/>
      <w:spacing w:after="24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table" w:styleId="TableGrid">
    <w:name w:val="Table Grid"/>
    <w:basedOn w:val="TableNormal"/>
    <w:uiPriority w:val="59"/>
    <w:rsid w:val="00E97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86501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919BE"/>
  </w:style>
  <w:style w:type="paragraph" w:styleId="Revision">
    <w:name w:val="Revision"/>
    <w:hidden/>
    <w:rsid w:val="007C50E5"/>
    <w:pPr>
      <w:spacing w:after="0" w:line="240" w:lineRule="auto"/>
    </w:pPr>
  </w:style>
  <w:style w:type="character" w:styleId="PlaceholderText">
    <w:name w:val="Placeholder Text"/>
    <w:basedOn w:val="DefaultParagraphFont"/>
    <w:rsid w:val="00C340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em\workspace\web-cv-app\resources\msmall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 xmlns:b="http://schemas.openxmlformats.org/officeDocument/2006/bibliography" xmlns="http://schemas.openxmlformats.org/officeDocument/2006/bibliography">
    <b:Tag>name</b:Tag>
    <b:RefOrder>1</b:RefOrder>
  </b:Source>
</b:Sources>
</file>

<file path=customXml/itemProps1.xml><?xml version="1.0" encoding="utf-8"?>
<ds:datastoreItem xmlns:ds="http://schemas.openxmlformats.org/officeDocument/2006/customXml" ds:itemID="{78DC8FD4-DF2D-42E6-B540-CC393F1A8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msmall.dotx</Template>
  <TotalTime>138</TotalTime>
  <Pages>3</Pages>
  <Words>42</Words>
  <Characters>227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Zem</dc:creator>
  <cp:lastModifiedBy>Fredric Ståhlgren</cp:lastModifiedBy>
  <cp:revision>54</cp:revision>
  <cp:lastPrinted>2014-09-08T07:32:00Z</cp:lastPrinted>
  <dcterms:created xsi:type="dcterms:W3CDTF">2015-01-15T14:03:00Z</dcterms:created>
  <dcterms:modified xsi:type="dcterms:W3CDTF">2015-05-22T13:29:00Z</dcterms:modified>
</cp:coreProperties>
</file>