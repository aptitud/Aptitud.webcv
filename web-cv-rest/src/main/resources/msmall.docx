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2F" w:rsidRPr="004319F0" w:rsidRDefault="007A397B"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59C72" wp14:editId="38AF8CF1">
                <wp:simplePos x="0" y="0"/>
                <wp:positionH relativeFrom="column">
                  <wp:posOffset>40005</wp:posOffset>
                </wp:positionH>
                <wp:positionV relativeFrom="paragraph">
                  <wp:posOffset>579120</wp:posOffset>
                </wp:positionV>
                <wp:extent cx="5737225" cy="2795270"/>
                <wp:effectExtent l="19050" t="19050" r="34925" b="6223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795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038EC" w:rsidRDefault="008038EC" w:rsidP="007C50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fornian FB" w:hAnsi="Californian FB"/>
                              </w:rPr>
                            </w:pPr>
                          </w:p>
                          <w:p w:rsidR="008038EC" w:rsidRPr="004319F0" w:rsidRDefault="00B95724" w:rsidP="007C50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intortext  \* MERGEFORMAT </w:instrText>
                            </w:r>
                            <w:r>
                              <w:fldChar w:fldCharType="separate"/>
                            </w:r>
                            <w:r w:rsidR="007806CC">
                              <w:rPr>
                                <w:noProof/>
                              </w:rPr>
                              <w:t>«intortext»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59C7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.15pt;margin-top:45.6pt;width:451.75pt;height:2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" fillcolor="white [3212]" strokecolor="#f2f2f2 [3041]" strokeweight="3pt">
                <v:shadow on="t" color="#622423 [1605]" opacity=".5" offset="1pt"/>
                <v:textbox>
                  <w:txbxContent>
                    <w:p w:rsidR="008038EC" w:rsidRDefault="008038EC" w:rsidP="007C50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fornian FB" w:hAnsi="Californian FB"/>
                        </w:rPr>
                      </w:pPr>
                    </w:p>
                    <w:p w:rsidR="008038EC" w:rsidRPr="004319F0" w:rsidRDefault="007806CC" w:rsidP="007C50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fldSimple w:instr=" MERGEFIELD  intortext  \* MERGEFORMAT ">
                        <w:r>
                          <w:rPr>
                            <w:noProof/>
                          </w:rPr>
                          <w:t>«intortext»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165465" w:rsidRPr="004319F0" w:rsidRDefault="007A397B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1292400" cy="280800"/>
                <wp:effectExtent l="0" t="0" r="22225" b="24130"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4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width:101.75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" strokecolor="white [3212]"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9B6A90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799200" cy="471600"/>
                <wp:effectExtent l="0" t="0" r="20320" b="19685"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200" cy="471600"/>
                        </a:xfrm>
                        <a:prstGeom prst="bracketPair">
                          <a:avLst>
                            <a:gd name="adj" fmla="val 473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4319F0" w:rsidRDefault="007806CC" w:rsidP="00B0492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end"/>
                            </w:r>
                            <w:r w:rsidR="009B6A90"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72000" tIns="45720" rIns="7200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4" o:spid="_x0000_s1028" type="#_x0000_t185" style="width:62.95pt;height:37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" adj="10231" filled="t" fillcolor="white [3201]" strokecolor="#c0504d [3205]" strokeweight="1pt">
                <v:stroke dashstyle="dash"/>
                <v:textbox style="mso-fit-shape-to-text:t" inset="2mm,,2mm">
                  <w:txbxContent>
                    <w:p w:rsidR="008038EC" w:rsidRPr="004319F0" w:rsidRDefault="007806CC" w:rsidP="00B0492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17"/>
                          <w:szCs w:val="17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end"/>
                      </w:r>
                      <w:r w:rsidR="009B6A90"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B8D" w:rsidRPr="004319F0" w:rsidRDefault="00672B8D"/>
    <w:p w:rsidR="007B700E" w:rsidRDefault="007A397B">
      <w:r w:rsidRPr="004319F0">
        <w:rPr>
          <w:noProof/>
        </w:rPr>
        <mc:AlternateContent>
          <mc:Choice Requires="wps">
            <w:drawing>
              <wp:inline distT="0" distB="0" distL="0" distR="0" wp14:anchorId="22BD050D" wp14:editId="48777FD1">
                <wp:extent cx="2106000" cy="266400"/>
                <wp:effectExtent l="0" t="0" r="27940" b="19685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0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Produkter, Verktyg, Ramverk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D050D" id="Text Box 23" o:spid="_x0000_s1029" type="#_x0000_t202" style="width:165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Produkter, Verktyg, Ramverk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672B8D">
      <w:r w:rsidRPr="004319F0">
        <w:rPr>
          <w:noProof/>
        </w:rPr>
        <mc:AlternateContent>
          <mc:Choice Requires="wps">
            <w:drawing>
              <wp:inline distT="0" distB="0" distL="0" distR="0">
                <wp:extent cx="910800" cy="550800"/>
                <wp:effectExtent l="0" t="0" r="12700" b="27305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800" cy="5508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4319F0" w:rsidRDefault="007806CC" w:rsidP="00500623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«frameworks»</w:t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" o:spid="_x0000_s1030" type="#_x0000_t185" style="width:71.7pt;height:43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4319F0" w:rsidRDefault="007806CC" w:rsidP="00500623">
                      <w:pPr>
                        <w:jc w:val="center"/>
                        <w:rPr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instrText xml:space="preserve"> MERGEFIELD  frameworks  \* MERGEFORMAT </w:instrText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17"/>
                          <w:szCs w:val="17"/>
                          <w:lang w:val="en-US"/>
                        </w:rPr>
                        <w:t>«frameworks»</w:t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9B6A90">
      <w:r w:rsidRPr="004319F0">
        <w:rPr>
          <w:i/>
          <w:noProof/>
        </w:rPr>
        <mc:AlternateContent>
          <mc:Choice Requires="wps">
            <w:drawing>
              <wp:inline distT="0" distB="0" distL="0" distR="0">
                <wp:extent cx="2296800" cy="266400"/>
                <wp:effectExtent l="0" t="0" r="27305" b="19685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800" cy="2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 w:rsidP="00165465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Metoder, Tekniker, Mönster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1" type="#_x0000_t202" style="width:180.8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" strokecolor="white [3212]">
                <v:textbox>
                  <w:txbxContent>
                    <w:p w:rsidR="008038EC" w:rsidRPr="004319F0" w:rsidRDefault="008038EC" w:rsidP="00165465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Metoder, Tekniker, Mönster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6A90" w:rsidRDefault="007B700E"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9D79940" wp14:editId="6F1F1BAA">
                <wp:simplePos x="0" y="0"/>
                <wp:positionH relativeFrom="margin">
                  <wp:posOffset>2297430</wp:posOffset>
                </wp:positionH>
                <wp:positionV relativeFrom="margin">
                  <wp:posOffset>6951345</wp:posOffset>
                </wp:positionV>
                <wp:extent cx="2552700" cy="1057275"/>
                <wp:effectExtent l="0" t="0" r="19685" b="12065"/>
                <wp:wrapSquare wrapText="bothSides"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057275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8EC" w:rsidRPr="004319F0" w:rsidRDefault="007806CC" w:rsidP="00165465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text1" w:themeTint="7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instrText xml:space="preserve"> MERGEFIELD  methods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>«methods»</w:t>
                            </w:r>
                            <w:r>
                              <w:rPr>
                                <w:rFonts w:cs="Arial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9940" id="AutoShape 14" o:spid="_x0000_s1032" type="#_x0000_t185" style="position:absolute;margin-left:180.9pt;margin-top:547.35pt;width:201pt;height:83.25pt;z-index:2516684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" o:allowincell="f" adj="10800" filled="t" fillcolor="white [3201]" strokecolor="#c0504d [3205]" strokeweight="1pt">
                <v:stroke dashstyle="dash"/>
                <v:textbox style="mso-fit-shape-to-text:t" inset="3.6pt,,3.6pt">
                  <w:txbxContent>
                    <w:p w:rsidR="008038EC" w:rsidRPr="004319F0" w:rsidRDefault="007806CC" w:rsidP="00165465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text1" w:themeTint="7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instrText xml:space="preserve"> MERGEFIELD  methods  \* MERGEFORMAT </w:instrText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17"/>
                          <w:szCs w:val="17"/>
                          <w:lang w:val="en-US"/>
                        </w:rPr>
                        <w:t>«methods»</w:t>
                      </w:r>
                      <w:r>
                        <w:rPr>
                          <w:rFonts w:cs="Arial"/>
                          <w:color w:val="000000"/>
                          <w:sz w:val="17"/>
                          <w:szCs w:val="17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B6A90">
        <w:br w:type="page"/>
      </w:r>
    </w:p>
    <w:p w:rsidR="00165465" w:rsidRPr="004319F0" w:rsidRDefault="009573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begin"/>
      </w:r>
      <w:r>
        <w:rPr>
          <w:b/>
          <w:sz w:val="28"/>
          <w:szCs w:val="28"/>
        </w:rPr>
        <w:instrText xml:space="preserve"> MERGEFIELD  assignmentheader1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«assignmentheader1»</w:t>
      </w:r>
      <w:r>
        <w:rPr>
          <w:b/>
          <w:sz w:val="28"/>
          <w:szCs w:val="28"/>
        </w:rPr>
        <w:fldChar w:fldCharType="end"/>
      </w:r>
    </w:p>
    <w:p w:rsidR="00F46D2A" w:rsidRPr="004319F0" w:rsidRDefault="0095736C" w:rsidP="0036302C">
      <w:pPr>
        <w:tabs>
          <w:tab w:val="right" w:pos="8789"/>
        </w:tabs>
        <w:ind w:left="5103" w:hanging="5103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assignmentcustomer1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«assignmentcustomer1»</w:t>
      </w:r>
      <w:r>
        <w:rPr>
          <w:b/>
          <w:sz w:val="28"/>
          <w:szCs w:val="28"/>
        </w:rPr>
        <w:fldChar w:fldCharType="end"/>
      </w:r>
      <w:r w:rsidR="0036302C">
        <w:rPr>
          <w:b/>
          <w:sz w:val="28"/>
          <w:szCs w:val="28"/>
        </w:rPr>
        <w:tab/>
      </w:r>
      <w:r w:rsidR="0036302C"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assignemntdate1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«assignemntdate1»</w:t>
      </w:r>
      <w:r>
        <w:rPr>
          <w:b/>
          <w:sz w:val="28"/>
          <w:szCs w:val="28"/>
        </w:rPr>
        <w:fldChar w:fldCharType="end"/>
      </w:r>
    </w:p>
    <w:tbl>
      <w:tblPr>
        <w:tblW w:w="9005" w:type="dxa"/>
        <w:tblLook w:val="0000" w:firstRow="0" w:lastRow="0" w:firstColumn="0" w:lastColumn="0" w:noHBand="0" w:noVBand="0"/>
      </w:tblPr>
      <w:tblGrid>
        <w:gridCol w:w="9005"/>
      </w:tblGrid>
      <w:tr w:rsidR="00F46D2A" w:rsidRPr="009C2F1C" w:rsidTr="00165465">
        <w:trPr>
          <w:cantSplit/>
          <w:trHeight w:val="248"/>
        </w:trPr>
        <w:tc>
          <w:tcPr>
            <w:tcW w:w="9005" w:type="dxa"/>
            <w:shd w:val="clear" w:color="auto" w:fill="auto"/>
          </w:tcPr>
          <w:p w:rsidR="00F46D2A" w:rsidRPr="007806CC" w:rsidRDefault="0095736C" w:rsidP="00F46D2A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Pr="0095736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assignemntdescription1  \* MERGEFORMAT </w:instrTex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Pr="009573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«assignemntdescription1»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F46D2A" w:rsidRPr="007806CC" w:rsidRDefault="00295857" w:rsidP="00F46D2A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 w:rsidRPr="00295857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begin"/>
            </w:r>
            <w:r w:rsidRPr="00662BA8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sv-SE"/>
              </w:rPr>
              <w:instrText xml:space="preserve"> MERGEFIELD  assignmentroleheader1  \* MERGEFORMAT </w:instrText>
            </w:r>
            <w:r w:rsidRPr="00295857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separate"/>
            </w:r>
            <w:r w:rsidRPr="00662BA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 w:eastAsia="sv-SE"/>
              </w:rPr>
              <w:t>«assignmentroleheader1»</w:t>
            </w:r>
            <w:r w:rsidRPr="00295857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end"/>
            </w:r>
            <w:r w:rsidR="0095736C"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="0095736C" w:rsidRPr="0095736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assignemntrole1  \* MERGEFORMAT </w:instrText>
            </w:r>
            <w:r w:rsidR="0095736C"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="0095736C" w:rsidRPr="009573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«assignemntrole1»</w:t>
            </w:r>
            <w:r w:rsidR="0095736C"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7806CC" w:rsidRPr="004319F0" w:rsidRDefault="00295857" w:rsidP="007806CC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fldChar w:fldCharType="begin"/>
            </w:r>
            <w:r w:rsidRPr="00662BA8">
              <w:rPr>
                <w:b/>
                <w:lang w:val="en-US"/>
              </w:rPr>
              <w:instrText xml:space="preserve"> MERGEFIELD  assignmenttechniquesheader1  \* MERGEFORMAT </w:instrText>
            </w:r>
            <w:r>
              <w:rPr>
                <w:b/>
              </w:rPr>
              <w:fldChar w:fldCharType="separate"/>
            </w:r>
            <w:r w:rsidRPr="00662BA8">
              <w:rPr>
                <w:b/>
                <w:noProof/>
                <w:lang w:val="en-US"/>
              </w:rPr>
              <w:t>«assignmenttechniquesheader1»</w:t>
            </w:r>
            <w:r>
              <w:rPr>
                <w:b/>
              </w:rPr>
              <w:fldChar w:fldCharType="end"/>
            </w:r>
            <w:r w:rsidR="0095736C">
              <w:fldChar w:fldCharType="begin"/>
            </w:r>
            <w:r w:rsidR="0095736C" w:rsidRPr="0095736C">
              <w:rPr>
                <w:lang w:val="en-US"/>
              </w:rPr>
              <w:instrText xml:space="preserve"> MERGEFIELD  assignmenttechniques1  \* MERGEFORMAT </w:instrText>
            </w:r>
            <w:r w:rsidR="0095736C">
              <w:fldChar w:fldCharType="separate"/>
            </w:r>
            <w:r w:rsidR="0095736C" w:rsidRPr="0095736C">
              <w:rPr>
                <w:noProof/>
                <w:lang w:val="en-US"/>
              </w:rPr>
              <w:t>«assignmenttechniques1»</w:t>
            </w:r>
            <w:r w:rsidR="0095736C">
              <w:fldChar w:fldCharType="end"/>
            </w:r>
          </w:p>
          <w:p w:rsidR="00F46D2A" w:rsidRPr="004319F0" w:rsidRDefault="00F46D2A" w:rsidP="00165465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</w:p>
        </w:tc>
      </w:tr>
    </w:tbl>
    <w:p w:rsidR="00733411" w:rsidRPr="007806CC" w:rsidRDefault="00733411">
      <w:pPr>
        <w:rPr>
          <w:b/>
          <w:sz w:val="28"/>
          <w:szCs w:val="28"/>
          <w:lang w:val="en-US"/>
        </w:rPr>
      </w:pPr>
    </w:p>
    <w:p w:rsidR="0095736C" w:rsidRPr="004319F0" w:rsidRDefault="0095736C" w:rsidP="0095736C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assignmentheader2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«assignmentheader2»</w:t>
      </w:r>
      <w:r>
        <w:rPr>
          <w:b/>
          <w:sz w:val="28"/>
          <w:szCs w:val="28"/>
        </w:rPr>
        <w:fldChar w:fldCharType="end"/>
      </w:r>
    </w:p>
    <w:p w:rsidR="0095736C" w:rsidRPr="004319F0" w:rsidRDefault="0095736C" w:rsidP="0036302C">
      <w:pPr>
        <w:tabs>
          <w:tab w:val="right" w:pos="8875"/>
        </w:tabs>
        <w:ind w:left="4820" w:hanging="482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assignmentcustomer2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«assignmentcustomer2»</w:t>
      </w:r>
      <w:r>
        <w:rPr>
          <w:b/>
          <w:sz w:val="28"/>
          <w:szCs w:val="28"/>
        </w:rPr>
        <w:fldChar w:fldCharType="end"/>
      </w:r>
      <w:r w:rsidR="0036302C">
        <w:rPr>
          <w:b/>
          <w:sz w:val="28"/>
          <w:szCs w:val="28"/>
        </w:rPr>
        <w:tab/>
      </w:r>
      <w:r w:rsidR="0036302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assignemntdate2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«assignemntdate2»</w:t>
      </w:r>
      <w:r>
        <w:rPr>
          <w:b/>
          <w:sz w:val="28"/>
          <w:szCs w:val="28"/>
        </w:rPr>
        <w:fldChar w:fldCharType="end"/>
      </w:r>
    </w:p>
    <w:tbl>
      <w:tblPr>
        <w:tblW w:w="9005" w:type="dxa"/>
        <w:tblLook w:val="0000" w:firstRow="0" w:lastRow="0" w:firstColumn="0" w:lastColumn="0" w:noHBand="0" w:noVBand="0"/>
      </w:tblPr>
      <w:tblGrid>
        <w:gridCol w:w="9005"/>
      </w:tblGrid>
      <w:tr w:rsidR="0095736C" w:rsidRPr="009C2F1C" w:rsidTr="006D372A">
        <w:trPr>
          <w:cantSplit/>
          <w:trHeight w:val="248"/>
        </w:trPr>
        <w:tc>
          <w:tcPr>
            <w:tcW w:w="9005" w:type="dxa"/>
            <w:shd w:val="clear" w:color="auto" w:fill="auto"/>
          </w:tcPr>
          <w:p w:rsidR="0095736C" w:rsidRPr="007806CC" w:rsidRDefault="0095736C" w:rsidP="006D372A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Pr="0095736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assignemntdescription2  \* MERGEFORMAT </w:instrTex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Pr="009573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«assignemntdescription2»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95736C" w:rsidRPr="007806CC" w:rsidRDefault="00295857" w:rsidP="006D372A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begin"/>
            </w:r>
            <w:r w:rsidRPr="00662BA8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sv-SE"/>
              </w:rPr>
              <w:instrText xml:space="preserve"> MERGEFIELD  assignmentroleheader2  \* MERGEFORMAT </w:instrText>
            </w: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separate"/>
            </w:r>
            <w:r w:rsidRPr="00662BA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 w:eastAsia="sv-SE"/>
              </w:rPr>
              <w:t>«assignmentroleheader2»</w:t>
            </w: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end"/>
            </w:r>
            <w:r w:rsidR="0095736C" w:rsidRPr="007806C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t xml:space="preserve"> </w:t>
            </w:r>
            <w:r w:rsidR="0095736C"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="0095736C" w:rsidRPr="0095736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assignemntrole2  \* MERGEFORMAT </w:instrText>
            </w:r>
            <w:r w:rsidR="0095736C"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="0095736C" w:rsidRPr="0095736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«assignemntrole2»</w:t>
            </w:r>
            <w:r w:rsidR="0095736C"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95736C" w:rsidRPr="004319F0" w:rsidRDefault="00295857" w:rsidP="006D372A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fldChar w:fldCharType="begin"/>
            </w:r>
            <w:r w:rsidRPr="00662BA8">
              <w:rPr>
                <w:b/>
                <w:lang w:val="en-US"/>
              </w:rPr>
              <w:instrText xml:space="preserve"> MERGEFIELD  assignmenttechniquesheader2  \* MERGEFORMAT </w:instrText>
            </w:r>
            <w:r>
              <w:rPr>
                <w:b/>
              </w:rPr>
              <w:fldChar w:fldCharType="separate"/>
            </w:r>
            <w:r w:rsidRPr="00662BA8">
              <w:rPr>
                <w:b/>
                <w:noProof/>
                <w:lang w:val="en-US"/>
              </w:rPr>
              <w:t>«assignmenttechniquesheader2»</w:t>
            </w:r>
            <w:r>
              <w:rPr>
                <w:b/>
              </w:rPr>
              <w:fldChar w:fldCharType="end"/>
            </w:r>
            <w:r w:rsidR="0095736C">
              <w:fldChar w:fldCharType="begin"/>
            </w:r>
            <w:r w:rsidR="0095736C" w:rsidRPr="0095736C">
              <w:rPr>
                <w:lang w:val="en-US"/>
              </w:rPr>
              <w:instrText xml:space="preserve"> MERGEFIELD  assignmenttechniques2  \* MERGEFORMAT </w:instrText>
            </w:r>
            <w:r w:rsidR="0095736C">
              <w:fldChar w:fldCharType="separate"/>
            </w:r>
            <w:r w:rsidR="0095736C" w:rsidRPr="0095736C">
              <w:rPr>
                <w:noProof/>
                <w:lang w:val="en-US"/>
              </w:rPr>
              <w:t>«assignmenttechniques2»</w:t>
            </w:r>
            <w:r w:rsidR="0095736C">
              <w:fldChar w:fldCharType="end"/>
            </w:r>
          </w:p>
          <w:p w:rsidR="0095736C" w:rsidRPr="004319F0" w:rsidRDefault="0095736C" w:rsidP="006D372A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</w:p>
        </w:tc>
      </w:tr>
    </w:tbl>
    <w:p w:rsidR="009C2F1C" w:rsidRDefault="009C2F1C" w:rsidP="00F46D2A">
      <w:pPr>
        <w:rPr>
          <w:b/>
          <w:sz w:val="28"/>
          <w:szCs w:val="28"/>
          <w:lang w:val="en-US"/>
        </w:rPr>
      </w:pPr>
    </w:p>
    <w:p w:rsidR="009C2F1C" w:rsidRDefault="009C2F1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9C2F1C" w:rsidRPr="007806CC" w:rsidRDefault="009C2F1C" w:rsidP="009C2F1C">
      <w:pPr>
        <w:rPr>
          <w:b/>
          <w:sz w:val="28"/>
          <w:szCs w:val="28"/>
          <w:lang w:val="en-US"/>
        </w:rPr>
      </w:pPr>
    </w:p>
    <w:p w:rsidR="009C2F1C" w:rsidRPr="004319F0" w:rsidRDefault="009C2F1C" w:rsidP="009C2F1C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assignmentheader3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«assignmentheader3»</w:t>
      </w:r>
      <w:r>
        <w:rPr>
          <w:b/>
          <w:sz w:val="28"/>
          <w:szCs w:val="28"/>
        </w:rPr>
        <w:fldChar w:fldCharType="end"/>
      </w:r>
    </w:p>
    <w:p w:rsidR="009C2F1C" w:rsidRPr="004319F0" w:rsidRDefault="009C2F1C" w:rsidP="009C2F1C">
      <w:pPr>
        <w:tabs>
          <w:tab w:val="right" w:pos="8875"/>
        </w:tabs>
        <w:ind w:left="4820" w:hanging="482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assignmentcustomer3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«assignmentcustomer3»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assignemntdate3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«assignemntdate3»</w:t>
      </w:r>
      <w:r>
        <w:rPr>
          <w:b/>
          <w:sz w:val="28"/>
          <w:szCs w:val="28"/>
        </w:rPr>
        <w:fldChar w:fldCharType="end"/>
      </w:r>
    </w:p>
    <w:tbl>
      <w:tblPr>
        <w:tblW w:w="9005" w:type="dxa"/>
        <w:tblLook w:val="0000" w:firstRow="0" w:lastRow="0" w:firstColumn="0" w:lastColumn="0" w:noHBand="0" w:noVBand="0"/>
      </w:tblPr>
      <w:tblGrid>
        <w:gridCol w:w="9005"/>
      </w:tblGrid>
      <w:tr w:rsidR="009C2F1C" w:rsidRPr="009C2F1C" w:rsidTr="00221BD6">
        <w:trPr>
          <w:cantSplit/>
          <w:trHeight w:val="248"/>
        </w:trPr>
        <w:tc>
          <w:tcPr>
            <w:tcW w:w="9005" w:type="dxa"/>
            <w:shd w:val="clear" w:color="auto" w:fill="auto"/>
          </w:tcPr>
          <w:p w:rsidR="009C2F1C" w:rsidRPr="007806CC" w:rsidRDefault="009C2F1C" w:rsidP="00221BD6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Pr="009C2F1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assignemntdescription3  \* MERGEFORMAT </w:instrTex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Pr="009C2F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«assignemntdescription3»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9C2F1C" w:rsidRPr="007806CC" w:rsidRDefault="009C2F1C" w:rsidP="00221BD6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begin"/>
            </w:r>
            <w:r w:rsidRPr="009C2F1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sv-SE"/>
              </w:rPr>
              <w:instrText xml:space="preserve"> MERGEFIELD  assignmentroleheader3  \* MERGEFORMAT </w:instrText>
            </w: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separate"/>
            </w:r>
            <w:r w:rsidRPr="009C2F1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 w:eastAsia="sv-SE"/>
              </w:rPr>
              <w:t>«assignmentroleheader3»</w:t>
            </w: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end"/>
            </w:r>
            <w:r w:rsidRPr="007806C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Pr="009C2F1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assignemntrole3  \* MERGEFORMAT </w:instrTex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Pr="009C2F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«assignemntrole3»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9C2F1C" w:rsidRPr="004319F0" w:rsidRDefault="009C2F1C" w:rsidP="00221BD6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fldChar w:fldCharType="begin"/>
            </w:r>
            <w:r w:rsidRPr="009C2F1C">
              <w:rPr>
                <w:b/>
                <w:lang w:val="en-US"/>
              </w:rPr>
              <w:instrText xml:space="preserve"> MERGEFIELD  assignmenttechniquesheader3  \* MERGEFORMAT </w:instrText>
            </w:r>
            <w:r>
              <w:rPr>
                <w:b/>
              </w:rPr>
              <w:fldChar w:fldCharType="separate"/>
            </w:r>
            <w:r w:rsidRPr="009C2F1C">
              <w:rPr>
                <w:b/>
                <w:noProof/>
                <w:lang w:val="en-US"/>
              </w:rPr>
              <w:t>«assignmenttechniquesheader3»</w:t>
            </w:r>
            <w:r>
              <w:rPr>
                <w:b/>
              </w:rPr>
              <w:fldChar w:fldCharType="end"/>
            </w:r>
            <w:fldSimple w:instr=" MERGEFIELD  assignmenttechniques3  \* MERGEFORMAT ">
              <w:r>
                <w:rPr>
                  <w:noProof/>
                </w:rPr>
                <w:t>«assignmenttechniques3»</w:t>
              </w:r>
            </w:fldSimple>
          </w:p>
          <w:p w:rsidR="009C2F1C" w:rsidRPr="004319F0" w:rsidRDefault="009C2F1C" w:rsidP="00221BD6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</w:p>
        </w:tc>
      </w:tr>
    </w:tbl>
    <w:p w:rsidR="009C2F1C" w:rsidRPr="007806CC" w:rsidRDefault="009C2F1C" w:rsidP="009C2F1C">
      <w:pPr>
        <w:rPr>
          <w:b/>
          <w:sz w:val="28"/>
          <w:szCs w:val="28"/>
          <w:lang w:val="en-US"/>
        </w:rPr>
      </w:pPr>
    </w:p>
    <w:p w:rsidR="009C2F1C" w:rsidRPr="004319F0" w:rsidRDefault="009C2F1C" w:rsidP="009C2F1C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assignmentheader4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«assignmentheader4»</w:t>
      </w:r>
      <w:r>
        <w:rPr>
          <w:b/>
          <w:sz w:val="28"/>
          <w:szCs w:val="28"/>
        </w:rPr>
        <w:fldChar w:fldCharType="end"/>
      </w:r>
    </w:p>
    <w:p w:rsidR="009C2F1C" w:rsidRPr="004319F0" w:rsidRDefault="009C2F1C" w:rsidP="009C2F1C">
      <w:pPr>
        <w:tabs>
          <w:tab w:val="right" w:pos="8875"/>
        </w:tabs>
        <w:ind w:left="4820" w:hanging="4820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assignmentcustomer4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«assignmentcustomer4»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assignemntdate4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«assignemntdate4»</w:t>
      </w:r>
      <w:r>
        <w:rPr>
          <w:b/>
          <w:sz w:val="28"/>
          <w:szCs w:val="28"/>
        </w:rPr>
        <w:fldChar w:fldCharType="end"/>
      </w:r>
    </w:p>
    <w:tbl>
      <w:tblPr>
        <w:tblW w:w="9005" w:type="dxa"/>
        <w:tblLook w:val="0000" w:firstRow="0" w:lastRow="0" w:firstColumn="0" w:lastColumn="0" w:noHBand="0" w:noVBand="0"/>
      </w:tblPr>
      <w:tblGrid>
        <w:gridCol w:w="9005"/>
      </w:tblGrid>
      <w:tr w:rsidR="009C2F1C" w:rsidRPr="009C2F1C" w:rsidTr="00221BD6">
        <w:trPr>
          <w:cantSplit/>
          <w:trHeight w:val="248"/>
        </w:trPr>
        <w:tc>
          <w:tcPr>
            <w:tcW w:w="9005" w:type="dxa"/>
            <w:shd w:val="clear" w:color="auto" w:fill="auto"/>
          </w:tcPr>
          <w:p w:rsidR="009C2F1C" w:rsidRPr="007806CC" w:rsidRDefault="009C2F1C" w:rsidP="00221BD6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Pr="009C2F1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assignemntdescription4  \* MERGEFORMAT </w:instrTex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Pr="009C2F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«assignemntdescription4»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9C2F1C" w:rsidRPr="007806CC" w:rsidRDefault="009C2F1C" w:rsidP="00221BD6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begin"/>
            </w:r>
            <w:r w:rsidRPr="009C2F1C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 w:eastAsia="sv-SE"/>
              </w:rPr>
              <w:instrText xml:space="preserve"> MERGEFIELD  assignmentroleheader4  \* MERGEFORMAT </w:instrText>
            </w: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separate"/>
            </w:r>
            <w:r w:rsidRPr="009C2F1C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 w:eastAsia="sv-SE"/>
              </w:rPr>
              <w:t>«assignmentroleheader4»</w:t>
            </w:r>
            <w:r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sv-SE"/>
              </w:rPr>
              <w:fldChar w:fldCharType="end"/>
            </w:r>
            <w:r w:rsidRPr="007806C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begin"/>
            </w:r>
            <w:r w:rsidRPr="009C2F1C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  <w:instrText xml:space="preserve"> MERGEFIELD  assignemntrole4  \* MERGEFORMAT </w:instrTex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separate"/>
            </w:r>
            <w:r w:rsidRPr="009C2F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sv-SE"/>
              </w:rPr>
              <w:t>«assignemntrole4»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sv-SE"/>
              </w:rPr>
              <w:fldChar w:fldCharType="end"/>
            </w:r>
          </w:p>
          <w:p w:rsidR="009C2F1C" w:rsidRPr="004319F0" w:rsidRDefault="009C2F1C" w:rsidP="00221BD6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b/>
              </w:rPr>
              <w:fldChar w:fldCharType="begin"/>
            </w:r>
            <w:r w:rsidRPr="009C2F1C">
              <w:rPr>
                <w:b/>
                <w:lang w:val="en-US"/>
              </w:rPr>
              <w:instrText xml:space="preserve"> MERGEFIELD  assignmenttechniquesheader4  \* MERGEFORMAT </w:instrText>
            </w:r>
            <w:r>
              <w:rPr>
                <w:b/>
              </w:rPr>
              <w:fldChar w:fldCharType="separate"/>
            </w:r>
            <w:r w:rsidRPr="009C2F1C">
              <w:rPr>
                <w:b/>
                <w:noProof/>
                <w:lang w:val="en-US"/>
              </w:rPr>
              <w:t>«assignmenttechniquesheader4»</w:t>
            </w:r>
            <w:r>
              <w:rPr>
                <w:b/>
              </w:rPr>
              <w:fldChar w:fldCharType="end"/>
            </w:r>
            <w:fldSimple w:instr=" MERGEFIELD  assignmenttechniques4  \* MERGEFORMAT ">
              <w:r>
                <w:rPr>
                  <w:noProof/>
                </w:rPr>
                <w:t>«assignmenttechniques4»</w:t>
              </w:r>
            </w:fldSimple>
            <w:bookmarkStart w:id="0" w:name="_GoBack"/>
            <w:bookmarkEnd w:id="0"/>
          </w:p>
          <w:p w:rsidR="009C2F1C" w:rsidRPr="004319F0" w:rsidRDefault="009C2F1C" w:rsidP="00221BD6">
            <w:pPr>
              <w:pStyle w:val="Text1-Vanlig"/>
              <w:spacing w:after="100" w:afterAutospacing="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sv-SE"/>
              </w:rPr>
            </w:pPr>
          </w:p>
        </w:tc>
      </w:tr>
    </w:tbl>
    <w:p w:rsidR="00267E48" w:rsidRPr="007806CC" w:rsidRDefault="00267E48" w:rsidP="00F46D2A">
      <w:pPr>
        <w:rPr>
          <w:b/>
          <w:sz w:val="28"/>
          <w:szCs w:val="28"/>
          <w:lang w:val="en-US"/>
        </w:rPr>
      </w:pPr>
    </w:p>
    <w:sectPr w:rsidR="00267E48" w:rsidRPr="007806CC" w:rsidSect="001654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724" w:rsidRDefault="00B95724" w:rsidP="006C022F">
      <w:pPr>
        <w:spacing w:after="0" w:line="240" w:lineRule="auto"/>
      </w:pPr>
      <w:r>
        <w:separator/>
      </w:r>
    </w:p>
  </w:endnote>
  <w:endnote w:type="continuationSeparator" w:id="0">
    <w:p w:rsidR="00B95724" w:rsidRDefault="00B95724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altName w:val="Copperplate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7" w:rsidRDefault="00BB0557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Default="00E227FC" w:rsidP="00F62725">
    <w:pPr>
      <w:pStyle w:val="Sidfot"/>
      <w:jc w:val="center"/>
    </w:pPr>
    <w:fldSimple w:instr=" MERGEFIELD  employeename  \* MERGEFORMAT ">
      <w:r w:rsidR="00831473">
        <w:rPr>
          <w:noProof/>
        </w:rPr>
        <w:t>«employeename»</w:t>
      </w:r>
    </w:fldSimple>
    <w:r w:rsidR="00831473">
      <w:t xml:space="preserve"> </w:t>
    </w:r>
    <w:r w:rsidR="008038EC">
      <w:t xml:space="preserve">– </w:t>
    </w:r>
    <w:fldSimple w:instr=" MERGEFIELD  employeerole  \* MERGEFORMAT ">
      <w:r w:rsidR="00831473">
        <w:rPr>
          <w:noProof/>
        </w:rPr>
        <w:t>«employeerole»</w:t>
      </w:r>
    </w:fldSimple>
  </w:p>
  <w:p w:rsidR="008038EC" w:rsidRDefault="008038EC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7" w:rsidRDefault="00BB055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724" w:rsidRDefault="00B95724" w:rsidP="006C022F">
      <w:pPr>
        <w:spacing w:after="0" w:line="240" w:lineRule="auto"/>
      </w:pPr>
      <w:r>
        <w:separator/>
      </w:r>
    </w:p>
  </w:footnote>
  <w:footnote w:type="continuationSeparator" w:id="0">
    <w:p w:rsidR="00B95724" w:rsidRDefault="00B95724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7" w:rsidRDefault="00BB055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Pr="00BB0557" w:rsidRDefault="008038EC" w:rsidP="006C022F">
    <w:pPr>
      <w:pStyle w:val="Sidhuvud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F018A12" wp14:editId="437618B2">
          <wp:simplePos x="0" y="0"/>
          <wp:positionH relativeFrom="column">
            <wp:posOffset>-556895</wp:posOffset>
          </wp:positionH>
          <wp:positionV relativeFrom="paragraph">
            <wp:posOffset>-87630</wp:posOffset>
          </wp:positionV>
          <wp:extent cx="752475" cy="601980"/>
          <wp:effectExtent l="266700" t="190500" r="219075" b="140970"/>
          <wp:wrapTopAndBottom/>
          <wp:docPr id="3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326AFB" w:rsidRPr="00BB0557">
      <w:rPr>
        <w:b/>
        <w:noProof/>
        <w:sz w:val="32"/>
        <w:szCs w:val="32"/>
      </w:rPr>
      <w:t>«employeename»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Sidhuvud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D72E56">
      <w:rPr>
        <w:b/>
        <w:noProof/>
        <w:sz w:val="28"/>
        <w:szCs w:val="28"/>
      </w:rPr>
      <w:t>«employeerole»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Sidhuvud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557" w:rsidRDefault="00BB055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27"/>
    <w:rsid w:val="00032FFB"/>
    <w:rsid w:val="00041693"/>
    <w:rsid w:val="000640A5"/>
    <w:rsid w:val="00086E68"/>
    <w:rsid w:val="0009148D"/>
    <w:rsid w:val="000B34EF"/>
    <w:rsid w:val="000F0D5F"/>
    <w:rsid w:val="00142767"/>
    <w:rsid w:val="00154800"/>
    <w:rsid w:val="00165465"/>
    <w:rsid w:val="001D10E1"/>
    <w:rsid w:val="001D5D8F"/>
    <w:rsid w:val="00227288"/>
    <w:rsid w:val="00230E2A"/>
    <w:rsid w:val="00231C77"/>
    <w:rsid w:val="00251568"/>
    <w:rsid w:val="00267996"/>
    <w:rsid w:val="00267E48"/>
    <w:rsid w:val="00275E58"/>
    <w:rsid w:val="002918AB"/>
    <w:rsid w:val="00295857"/>
    <w:rsid w:val="002E4BFC"/>
    <w:rsid w:val="00304C0D"/>
    <w:rsid w:val="00306941"/>
    <w:rsid w:val="0031063D"/>
    <w:rsid w:val="00322D62"/>
    <w:rsid w:val="00326AFB"/>
    <w:rsid w:val="00335327"/>
    <w:rsid w:val="003612DD"/>
    <w:rsid w:val="0036302C"/>
    <w:rsid w:val="0037767E"/>
    <w:rsid w:val="003919BE"/>
    <w:rsid w:val="003B11C1"/>
    <w:rsid w:val="003B4ECA"/>
    <w:rsid w:val="004319F0"/>
    <w:rsid w:val="00435518"/>
    <w:rsid w:val="00457279"/>
    <w:rsid w:val="004A4593"/>
    <w:rsid w:val="004B667C"/>
    <w:rsid w:val="00500623"/>
    <w:rsid w:val="00514D74"/>
    <w:rsid w:val="00520E55"/>
    <w:rsid w:val="0053408F"/>
    <w:rsid w:val="00580849"/>
    <w:rsid w:val="0058297B"/>
    <w:rsid w:val="00582E96"/>
    <w:rsid w:val="005F5607"/>
    <w:rsid w:val="005F67F4"/>
    <w:rsid w:val="0061781D"/>
    <w:rsid w:val="00624DF2"/>
    <w:rsid w:val="00640253"/>
    <w:rsid w:val="006556DE"/>
    <w:rsid w:val="00662BA8"/>
    <w:rsid w:val="00672B8D"/>
    <w:rsid w:val="006B5944"/>
    <w:rsid w:val="006C022F"/>
    <w:rsid w:val="006F3D88"/>
    <w:rsid w:val="00733411"/>
    <w:rsid w:val="00746047"/>
    <w:rsid w:val="007806CC"/>
    <w:rsid w:val="007A397B"/>
    <w:rsid w:val="007B700E"/>
    <w:rsid w:val="007C50E5"/>
    <w:rsid w:val="008038EC"/>
    <w:rsid w:val="00807322"/>
    <w:rsid w:val="008139D4"/>
    <w:rsid w:val="00831473"/>
    <w:rsid w:val="008520D7"/>
    <w:rsid w:val="0085580B"/>
    <w:rsid w:val="00865017"/>
    <w:rsid w:val="00866327"/>
    <w:rsid w:val="00886995"/>
    <w:rsid w:val="00890993"/>
    <w:rsid w:val="00894E6C"/>
    <w:rsid w:val="008A2E0C"/>
    <w:rsid w:val="008E5DA1"/>
    <w:rsid w:val="008F3D1E"/>
    <w:rsid w:val="00900FA1"/>
    <w:rsid w:val="0095736C"/>
    <w:rsid w:val="0097075E"/>
    <w:rsid w:val="00974A08"/>
    <w:rsid w:val="00986E12"/>
    <w:rsid w:val="009B6A90"/>
    <w:rsid w:val="009C2F1C"/>
    <w:rsid w:val="009D636E"/>
    <w:rsid w:val="009D7BC4"/>
    <w:rsid w:val="009E0EE0"/>
    <w:rsid w:val="00A00073"/>
    <w:rsid w:val="00A76BF9"/>
    <w:rsid w:val="00AB6227"/>
    <w:rsid w:val="00AC6EDF"/>
    <w:rsid w:val="00B0492F"/>
    <w:rsid w:val="00B3170E"/>
    <w:rsid w:val="00B42DCE"/>
    <w:rsid w:val="00B4442E"/>
    <w:rsid w:val="00B937B1"/>
    <w:rsid w:val="00B95724"/>
    <w:rsid w:val="00BB0557"/>
    <w:rsid w:val="00BB1C13"/>
    <w:rsid w:val="00BC76B1"/>
    <w:rsid w:val="00C340C4"/>
    <w:rsid w:val="00C44B13"/>
    <w:rsid w:val="00CD2DE5"/>
    <w:rsid w:val="00CF7EEC"/>
    <w:rsid w:val="00D13FFD"/>
    <w:rsid w:val="00D31E88"/>
    <w:rsid w:val="00D6640F"/>
    <w:rsid w:val="00D72E56"/>
    <w:rsid w:val="00D90038"/>
    <w:rsid w:val="00DA1B66"/>
    <w:rsid w:val="00DA4327"/>
    <w:rsid w:val="00DA7E65"/>
    <w:rsid w:val="00DC2639"/>
    <w:rsid w:val="00E00DCC"/>
    <w:rsid w:val="00E227FC"/>
    <w:rsid w:val="00E34A7A"/>
    <w:rsid w:val="00E52B2D"/>
    <w:rsid w:val="00E77749"/>
    <w:rsid w:val="00E86258"/>
    <w:rsid w:val="00E92286"/>
    <w:rsid w:val="00EE4BC7"/>
    <w:rsid w:val="00EF6951"/>
    <w:rsid w:val="00F31A66"/>
    <w:rsid w:val="00F46D2A"/>
    <w:rsid w:val="00F62725"/>
    <w:rsid w:val="00F80691"/>
    <w:rsid w:val="00FA71C0"/>
    <w:rsid w:val="00FB2789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BCD34EC-66E8-484A-94D1-1BBEBEEB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022F"/>
  </w:style>
  <w:style w:type="paragraph" w:styleId="Sidfot">
    <w:name w:val="footer"/>
    <w:basedOn w:val="Normal"/>
    <w:link w:val="Sidfot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ellrutnt">
    <w:name w:val="Table Grid"/>
    <w:basedOn w:val="Normaltabell"/>
    <w:uiPriority w:val="59"/>
    <w:rsid w:val="00E97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tshllartext">
    <w:name w:val="Placeholder Text"/>
    <w:basedOn w:val="Standardstycketeckensnit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327B89D9-9B59-48BF-B6F0-7799D532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msmall</Template>
  <TotalTime>68</TotalTime>
  <Pages>3</Pages>
  <Words>403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Microsoft-konto</cp:lastModifiedBy>
  <cp:revision>16</cp:revision>
  <cp:lastPrinted>2014-09-08T07:32:00Z</cp:lastPrinted>
  <dcterms:created xsi:type="dcterms:W3CDTF">2014-09-08T11:46:00Z</dcterms:created>
  <dcterms:modified xsi:type="dcterms:W3CDTF">2014-09-10T09:58:00Z</dcterms:modified>
</cp:coreProperties>
</file>